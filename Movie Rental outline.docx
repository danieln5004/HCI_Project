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C3888" w14:textId="77777777" w:rsidR="00114FC9" w:rsidRDefault="007A1BBE">
      <w:pPr>
        <w:pStyle w:val="Heading1"/>
      </w:pPr>
      <w:r>
        <w:t>HCI PROJECT</w:t>
      </w:r>
    </w:p>
    <w:p w14:paraId="29216C82" w14:textId="77777777" w:rsidR="00114FC9" w:rsidRDefault="007A1BBE" w:rsidP="007A1BBE">
      <w:pPr>
        <w:pStyle w:val="ListBullet"/>
      </w:pPr>
      <w:r>
        <w:t>System should keep track of movies that is rented out.</w:t>
      </w:r>
    </w:p>
    <w:p w14:paraId="024C8C6D" w14:textId="77777777" w:rsidR="007A1BBE" w:rsidRDefault="007A1BBE" w:rsidP="007A1BBE">
      <w:pPr>
        <w:pStyle w:val="ListBullet"/>
      </w:pPr>
      <w:r>
        <w:t>Movies have:</w:t>
      </w:r>
    </w:p>
    <w:p w14:paraId="4DB3D2DE" w14:textId="77777777" w:rsidR="007A1BBE" w:rsidRDefault="007A1BBE" w:rsidP="007A1BBE">
      <w:pPr>
        <w:pStyle w:val="ListBullet"/>
        <w:numPr>
          <w:ilvl w:val="1"/>
          <w:numId w:val="3"/>
        </w:numPr>
      </w:pPr>
      <w:r>
        <w:t>Title</w:t>
      </w:r>
    </w:p>
    <w:p w14:paraId="06AD5B02" w14:textId="77777777" w:rsidR="007A1BBE" w:rsidRDefault="007A1BBE" w:rsidP="007A1BBE">
      <w:pPr>
        <w:pStyle w:val="ListBullet"/>
        <w:numPr>
          <w:ilvl w:val="1"/>
          <w:numId w:val="3"/>
        </w:numPr>
      </w:pPr>
      <w:r>
        <w:t>List of main actors</w:t>
      </w:r>
    </w:p>
    <w:p w14:paraId="4389035D" w14:textId="77777777" w:rsidR="007A1BBE" w:rsidRDefault="007A1BBE" w:rsidP="007A1BBE">
      <w:pPr>
        <w:pStyle w:val="ListBullet"/>
        <w:numPr>
          <w:ilvl w:val="1"/>
          <w:numId w:val="3"/>
        </w:numPr>
      </w:pPr>
      <w:r>
        <w:t>Duration</w:t>
      </w:r>
    </w:p>
    <w:p w14:paraId="7A52E3FE" w14:textId="77777777" w:rsidR="007A1BBE" w:rsidRDefault="007A1BBE" w:rsidP="007A1BBE">
      <w:pPr>
        <w:pStyle w:val="ListBullet"/>
        <w:numPr>
          <w:ilvl w:val="1"/>
          <w:numId w:val="3"/>
        </w:numPr>
      </w:pPr>
      <w:r>
        <w:t>Year of production</w:t>
      </w:r>
    </w:p>
    <w:p w14:paraId="590185FA" w14:textId="77777777" w:rsidR="007A1BBE" w:rsidRDefault="007A1BBE" w:rsidP="007A1BBE">
      <w:pPr>
        <w:pStyle w:val="ListBullet"/>
        <w:numPr>
          <w:ilvl w:val="1"/>
          <w:numId w:val="3"/>
        </w:numPr>
      </w:pPr>
      <w:r>
        <w:t>Language</w:t>
      </w:r>
    </w:p>
    <w:p w14:paraId="2A7DA7A8" w14:textId="77777777" w:rsidR="007A1BBE" w:rsidRDefault="007A1BBE" w:rsidP="007A1BBE">
      <w:pPr>
        <w:pStyle w:val="ListBullet"/>
        <w:numPr>
          <w:ilvl w:val="1"/>
          <w:numId w:val="3"/>
        </w:numPr>
      </w:pPr>
      <w:r>
        <w:t>Tags (keywords)</w:t>
      </w:r>
    </w:p>
    <w:p w14:paraId="319597B9" w14:textId="77777777" w:rsidR="007A1BBE" w:rsidRDefault="00C6027A" w:rsidP="00C6027A">
      <w:pPr>
        <w:pStyle w:val="ListBullet"/>
      </w:pPr>
      <w:r>
        <w:t xml:space="preserve">Customers </w:t>
      </w:r>
    </w:p>
    <w:p w14:paraId="52EA56D1" w14:textId="77777777" w:rsidR="00C6027A" w:rsidRDefault="00C6027A" w:rsidP="00C6027A">
      <w:pPr>
        <w:pStyle w:val="ListBullet"/>
        <w:numPr>
          <w:ilvl w:val="1"/>
          <w:numId w:val="3"/>
        </w:numPr>
      </w:pPr>
      <w:r>
        <w:t xml:space="preserve">Rent a movie for a week for 2 dollars </w:t>
      </w:r>
    </w:p>
    <w:p w14:paraId="03117C20" w14:textId="77777777" w:rsidR="00C6027A" w:rsidRDefault="00BE7D55" w:rsidP="00C6027A">
      <w:pPr>
        <w:pStyle w:val="ListBullet"/>
        <w:numPr>
          <w:ilvl w:val="1"/>
          <w:numId w:val="3"/>
        </w:numPr>
      </w:pPr>
      <w:r>
        <w:t xml:space="preserve">Can extend rental </w:t>
      </w:r>
      <w:r w:rsidR="006071F3">
        <w:t xml:space="preserve">if no one has requested movie </w:t>
      </w:r>
    </w:p>
    <w:p w14:paraId="50D39630" w14:textId="77777777" w:rsidR="006071F3" w:rsidRDefault="006071F3" w:rsidP="00C6027A">
      <w:pPr>
        <w:pStyle w:val="ListBullet"/>
        <w:numPr>
          <w:ilvl w:val="1"/>
          <w:numId w:val="3"/>
        </w:numPr>
      </w:pPr>
      <w:r>
        <w:t xml:space="preserve">Late fee is .10 cent per day </w:t>
      </w:r>
    </w:p>
    <w:p w14:paraId="6035A2FA" w14:textId="77777777" w:rsidR="006071F3" w:rsidRDefault="006071F3" w:rsidP="00C6027A">
      <w:pPr>
        <w:pStyle w:val="ListBullet"/>
        <w:numPr>
          <w:ilvl w:val="1"/>
          <w:numId w:val="3"/>
        </w:numPr>
      </w:pPr>
      <w:r>
        <w:t xml:space="preserve">If movie is unavailable, customers can request it </w:t>
      </w:r>
    </w:p>
    <w:p w14:paraId="04BA451D" w14:textId="77777777" w:rsidR="00FD2F80" w:rsidRDefault="00FD2F80" w:rsidP="00C6027A">
      <w:pPr>
        <w:pStyle w:val="ListBullet"/>
        <w:numPr>
          <w:ilvl w:val="1"/>
          <w:numId w:val="3"/>
        </w:numPr>
      </w:pPr>
      <w:r>
        <w:t>Can rent multiple DVD movies online</w:t>
      </w:r>
    </w:p>
    <w:p w14:paraId="78FA1969" w14:textId="77777777" w:rsidR="006B2DA2" w:rsidRDefault="006B2DA2" w:rsidP="00C6027A">
      <w:pPr>
        <w:pStyle w:val="ListBullet"/>
        <w:numPr>
          <w:ilvl w:val="1"/>
          <w:numId w:val="3"/>
        </w:numPr>
      </w:pPr>
      <w:r>
        <w:t>Can ask to receive rented movies by mail or pick at shop</w:t>
      </w:r>
    </w:p>
    <w:p w14:paraId="2DADD3F9" w14:textId="77777777" w:rsidR="006B2DA2" w:rsidRDefault="006B2DA2" w:rsidP="00C6027A">
      <w:pPr>
        <w:pStyle w:val="ListBullet"/>
        <w:numPr>
          <w:ilvl w:val="1"/>
          <w:numId w:val="3"/>
        </w:numPr>
      </w:pPr>
      <w:r>
        <w:t>Payment is online or at counter</w:t>
      </w:r>
    </w:p>
    <w:p w14:paraId="00A9B0A2" w14:textId="77777777" w:rsidR="006B2DA2" w:rsidRDefault="006B2DA2" w:rsidP="00C6027A">
      <w:pPr>
        <w:pStyle w:val="ListBullet"/>
        <w:numPr>
          <w:ilvl w:val="1"/>
          <w:numId w:val="3"/>
        </w:numPr>
      </w:pPr>
      <w:r>
        <w:t>Return of movies by drop box or shipping back to shop</w:t>
      </w:r>
    </w:p>
    <w:p w14:paraId="08E9DAAC" w14:textId="77777777" w:rsidR="006B2DA2" w:rsidRDefault="006B2DA2" w:rsidP="00C6027A">
      <w:pPr>
        <w:pStyle w:val="ListBullet"/>
        <w:numPr>
          <w:ilvl w:val="1"/>
          <w:numId w:val="3"/>
        </w:numPr>
      </w:pPr>
      <w:r>
        <w:t xml:space="preserve">Customer can review movie, scale 0-10 and write a review after they have returned it. </w:t>
      </w:r>
    </w:p>
    <w:p w14:paraId="0E76A539" w14:textId="77777777" w:rsidR="006B2DA2" w:rsidRDefault="006B2DA2" w:rsidP="006B2DA2">
      <w:pPr>
        <w:pStyle w:val="ListBullet"/>
        <w:numPr>
          <w:ilvl w:val="0"/>
          <w:numId w:val="0"/>
        </w:numPr>
        <w:ind w:left="432"/>
      </w:pPr>
    </w:p>
    <w:p w14:paraId="78AD252D" w14:textId="77777777" w:rsidR="006B2DA2" w:rsidRDefault="006B2DA2" w:rsidP="006B2DA2">
      <w:pPr>
        <w:pStyle w:val="ListBullet"/>
        <w:numPr>
          <w:ilvl w:val="0"/>
          <w:numId w:val="0"/>
        </w:numPr>
        <w:ind w:left="432"/>
      </w:pPr>
    </w:p>
    <w:p w14:paraId="25783103" w14:textId="77777777" w:rsidR="006B2DA2" w:rsidRDefault="006B2DA2" w:rsidP="006B2DA2">
      <w:pPr>
        <w:pStyle w:val="ListBullet"/>
        <w:numPr>
          <w:ilvl w:val="0"/>
          <w:numId w:val="0"/>
        </w:numPr>
        <w:ind w:left="432"/>
      </w:pPr>
    </w:p>
    <w:p w14:paraId="0EFD137D" w14:textId="77777777" w:rsidR="00FD2F80" w:rsidRDefault="00FD2F80" w:rsidP="00FD2F80">
      <w:pPr>
        <w:pStyle w:val="ListBullet"/>
      </w:pPr>
      <w:r>
        <w:lastRenderedPageBreak/>
        <w:t xml:space="preserve">Employees </w:t>
      </w:r>
    </w:p>
    <w:p w14:paraId="1DE15C42" w14:textId="77777777" w:rsidR="00FD2F80" w:rsidRDefault="00FD2F80" w:rsidP="00FD2F80">
      <w:pPr>
        <w:pStyle w:val="ListBullet"/>
        <w:numPr>
          <w:ilvl w:val="1"/>
          <w:numId w:val="3"/>
        </w:numPr>
      </w:pPr>
      <w:r>
        <w:t xml:space="preserve">Can make decision to order a movie if constantly out on rental, let customer wait, or inform customer that they </w:t>
      </w:r>
      <w:proofErr w:type="spellStart"/>
      <w:proofErr w:type="gramStart"/>
      <w:r>
        <w:t>cant</w:t>
      </w:r>
      <w:proofErr w:type="spellEnd"/>
      <w:proofErr w:type="gramEnd"/>
      <w:r>
        <w:t xml:space="preserve"> provide the movie right. </w:t>
      </w:r>
    </w:p>
    <w:p w14:paraId="699D0C24" w14:textId="77777777" w:rsidR="00FD2F80" w:rsidRDefault="00FD2F80" w:rsidP="00FD2F80">
      <w:pPr>
        <w:pStyle w:val="ListBullet"/>
        <w:numPr>
          <w:ilvl w:val="1"/>
          <w:numId w:val="3"/>
        </w:numPr>
      </w:pPr>
      <w:r>
        <w:t xml:space="preserve">Forgets to inform customers on request status </w:t>
      </w:r>
    </w:p>
    <w:p w14:paraId="48E7BBCF" w14:textId="77777777" w:rsidR="006B2DA2" w:rsidRDefault="006B2DA2" w:rsidP="00FD2F80">
      <w:pPr>
        <w:pStyle w:val="ListBullet"/>
        <w:numPr>
          <w:ilvl w:val="1"/>
          <w:numId w:val="3"/>
        </w:numPr>
      </w:pPr>
      <w:r>
        <w:t>Help customers find a movie to rent, location in store of movie.</w:t>
      </w:r>
    </w:p>
    <w:p w14:paraId="7D1CE244" w14:textId="77777777" w:rsidR="006B2DA2" w:rsidRDefault="006B2DA2" w:rsidP="00FD2F80">
      <w:pPr>
        <w:pStyle w:val="ListBullet"/>
        <w:numPr>
          <w:ilvl w:val="1"/>
          <w:numId w:val="3"/>
        </w:numPr>
      </w:pPr>
      <w:r>
        <w:t xml:space="preserve">Help check out movie. </w:t>
      </w:r>
    </w:p>
    <w:p w14:paraId="58214463" w14:textId="77777777" w:rsidR="006B2DA2" w:rsidRDefault="006B2DA2" w:rsidP="00FD2F80">
      <w:pPr>
        <w:pStyle w:val="ListBullet"/>
        <w:numPr>
          <w:ilvl w:val="1"/>
          <w:numId w:val="3"/>
        </w:numPr>
      </w:pPr>
      <w:r>
        <w:t xml:space="preserve">Look at the rental orders for online orders and prepare for shipping. </w:t>
      </w:r>
    </w:p>
    <w:p w14:paraId="0F496335" w14:textId="77777777" w:rsidR="004E47DC" w:rsidRDefault="00183E1C" w:rsidP="00FD2F80">
      <w:pPr>
        <w:pStyle w:val="ListBullet"/>
        <w:numPr>
          <w:ilvl w:val="1"/>
          <w:numId w:val="3"/>
        </w:numPr>
      </w:pPr>
      <w:r>
        <w:t>Solution to ordering a movie for a customer: prioritize the ones that are requested often.</w:t>
      </w:r>
    </w:p>
    <w:p w14:paraId="0D6FA88C" w14:textId="77777777" w:rsidR="00183E1C" w:rsidRDefault="00183E1C" w:rsidP="00FD2F80">
      <w:pPr>
        <w:pStyle w:val="ListBullet"/>
        <w:numPr>
          <w:ilvl w:val="1"/>
          <w:numId w:val="3"/>
        </w:numPr>
      </w:pPr>
      <w:r>
        <w:t xml:space="preserve">Record returned movies (either by drop box </w:t>
      </w:r>
      <w:proofErr w:type="spellStart"/>
      <w:r>
        <w:t>ot</w:t>
      </w:r>
      <w:proofErr w:type="spellEnd"/>
      <w:r>
        <w:t xml:space="preserve"> by mail)</w:t>
      </w:r>
      <w:bookmarkStart w:id="0" w:name="_GoBack"/>
      <w:bookmarkEnd w:id="0"/>
    </w:p>
    <w:p w14:paraId="0FA1B07E" w14:textId="77777777" w:rsidR="006071F3" w:rsidRDefault="006071F3" w:rsidP="00FD2F80">
      <w:pPr>
        <w:pStyle w:val="ListBullet"/>
        <w:numPr>
          <w:ilvl w:val="0"/>
          <w:numId w:val="0"/>
        </w:numPr>
        <w:ind w:left="432" w:hanging="432"/>
      </w:pPr>
    </w:p>
    <w:p w14:paraId="48FC9D00" w14:textId="77777777" w:rsidR="00114FC9" w:rsidRDefault="00114FC9">
      <w:pPr>
        <w:pStyle w:val="Heading2"/>
      </w:pPr>
    </w:p>
    <w:sectPr w:rsidR="00114FC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0433A" w14:textId="77777777" w:rsidR="006926EE" w:rsidRDefault="006926EE">
      <w:r>
        <w:separator/>
      </w:r>
    </w:p>
    <w:p w14:paraId="6BDFF0D1" w14:textId="77777777" w:rsidR="006926EE" w:rsidRDefault="006926EE"/>
  </w:endnote>
  <w:endnote w:type="continuationSeparator" w:id="0">
    <w:p w14:paraId="24FF01E0" w14:textId="77777777" w:rsidR="006926EE" w:rsidRDefault="006926EE">
      <w:r>
        <w:continuationSeparator/>
      </w:r>
    </w:p>
    <w:p w14:paraId="65F7B927" w14:textId="77777777" w:rsidR="006926EE" w:rsidRDefault="00692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FE354" w14:textId="77777777" w:rsidR="00114FC9" w:rsidRDefault="006926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E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F0FF4" w14:textId="77777777" w:rsidR="006926EE" w:rsidRDefault="006926EE">
      <w:r>
        <w:separator/>
      </w:r>
    </w:p>
    <w:p w14:paraId="64E3C520" w14:textId="77777777" w:rsidR="006926EE" w:rsidRDefault="006926EE"/>
  </w:footnote>
  <w:footnote w:type="continuationSeparator" w:id="0">
    <w:p w14:paraId="6DA1D2FB" w14:textId="77777777" w:rsidR="006926EE" w:rsidRDefault="006926EE">
      <w:r>
        <w:continuationSeparator/>
      </w:r>
    </w:p>
    <w:p w14:paraId="7427D51A" w14:textId="77777777" w:rsidR="006926EE" w:rsidRDefault="006926E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BE"/>
    <w:rsid w:val="00114FC9"/>
    <w:rsid w:val="00183E1C"/>
    <w:rsid w:val="004E47DC"/>
    <w:rsid w:val="006071F3"/>
    <w:rsid w:val="006926EE"/>
    <w:rsid w:val="006B2DA2"/>
    <w:rsid w:val="007A1BBE"/>
    <w:rsid w:val="00BE7D55"/>
    <w:rsid w:val="00C6027A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C5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zam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F0"/>
    <w:rsid w:val="0086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C3831C8695B1448EAB119161AA678C">
    <w:name w:val="EBC3831C8695B1448EAB119161AA678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33919AC47D81A4FBFDCFE1C41B2AB4E">
    <w:name w:val="833919AC47D81A4FBFDCFE1C41B2A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2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2018-03-12T00:00:00Z</dcterms:created>
  <dcterms:modified xsi:type="dcterms:W3CDTF">2018-03-12T00:36:00Z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